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6"/>
        <w:gridCol w:w="3926"/>
        <w:gridCol w:w="1462"/>
        <w:gridCol w:w="2334"/>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893D0A">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893D0A">
              <w:t>2d</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893D0A">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93D0A">
              <w:rPr>
                <w:b/>
                <w:noProof/>
              </w:rPr>
              <w:t>David Davenport</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893D0A">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93D0A">
              <w:rPr>
                <w:noProof/>
              </w:rPr>
              <w:t>Nazanin Jafari</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893D0A">
        <w:rPr>
          <w:noProof/>
        </w:rPr>
        <w:t>VESTIUM</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893D0A">
        <w:rPr>
          <w:noProof/>
        </w:rPr>
        <w:t>Semicolons</w:t>
      </w:r>
      <w:r>
        <w:fldChar w:fldCharType="end"/>
      </w:r>
      <w:bookmarkEnd w:id="4"/>
    </w:p>
    <w:bookmarkStart w:id="5" w:name="Text5"/>
    <w:p w:rsidR="00012050" w:rsidRPr="00281062" w:rsidRDefault="00314B29"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893D0A">
        <w:rPr>
          <w:noProof/>
        </w:rPr>
        <w:t>Muhammad Arham Khan, Mohamad Fakhouri, AmirHossein Maghsoudi, Esra Nur Deniz, Sarah Javaid, Sayed Abdullah Qutb, Ahmet Berk Eren.</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000CA7">
              <w:t>SUMMARY CRITIQUE</w:t>
            </w:r>
            <w:r w:rsidR="00343814">
              <w:t xml:space="preserve"> - G2E</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000CA7">
              <w:rPr>
                <w:noProof/>
              </w:rPr>
              <w:t>Version 1</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DA5000">
              <w:t>3 April 2018</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4A7312">
      <w:pPr>
        <w:pStyle w:val="Heading1"/>
      </w:pPr>
      <w:r>
        <w:t>SUMMARY</w:t>
      </w:r>
    </w:p>
    <w:p w:rsidR="00257506" w:rsidRDefault="00B955C6">
      <w:r>
        <w:t>.</w:t>
      </w:r>
    </w:p>
    <w:p w:rsidR="00257506" w:rsidRDefault="001F6A93">
      <w:pPr>
        <w:pStyle w:val="Heading1"/>
      </w:pPr>
      <w:r>
        <w:t>ISSUES</w:t>
      </w:r>
      <w:r w:rsidR="00863D65">
        <w:t xml:space="preserve"> &amp; SUGGESTIONS</w:t>
      </w:r>
    </w:p>
    <w:p w:rsidR="00257506" w:rsidRDefault="00E523A8" w:rsidP="00E523A8">
      <w:pPr>
        <w:pStyle w:val="ListParagraph"/>
        <w:numPr>
          <w:ilvl w:val="0"/>
          <w:numId w:val="14"/>
        </w:numPr>
      </w:pPr>
      <w:r>
        <w:t>First of all, the group quote</w:t>
      </w:r>
      <w:r w:rsidR="00371132">
        <w:t>s</w:t>
      </w:r>
      <w:r>
        <w:t xml:space="preserve"> a statistic that only 1 out of 30 cars stop for people to hitchhike on. This statistic has no supportive citations and is an invalid fact. And, even if this statistic is true, this indirectly dictates the poor market potential of the application by highlighting the fact that people are generally not willing to let people hitchhike on their vehicles.</w:t>
      </w:r>
    </w:p>
    <w:p w:rsidR="00A63728" w:rsidRDefault="00BA7F41" w:rsidP="00E523A8">
      <w:pPr>
        <w:pStyle w:val="ListParagraph"/>
        <w:numPr>
          <w:ilvl w:val="0"/>
          <w:numId w:val="14"/>
        </w:numPr>
      </w:pPr>
      <w:r>
        <w:t>If a user wishes to hitchhike and is currently logged in as a driver, it is a very inefficient practice to have him/ her log out of the application and log back in as a driver. Although this does enforce that a driver does not hitchhike at the same time as he is accepting rides, there are much better ways to do this</w:t>
      </w:r>
      <w:r w:rsidR="002905EC">
        <w:t xml:space="preserve"> such as making different menu items in the same application and if user is accepting rides, disabling the option to hitchhike, or if he’s hitchhiking, disabling the option to accept rides. </w:t>
      </w:r>
      <w:r w:rsidR="00F372A3">
        <w:t xml:space="preserve">This would be much better from a User experience point of view as logging out regularly and logging back in as a different type is </w:t>
      </w:r>
      <w:r w:rsidR="00EC6C11">
        <w:t>kind of</w:t>
      </w:r>
      <w:r w:rsidR="00F372A3">
        <w:t xml:space="preserve"> frustrating.</w:t>
      </w:r>
    </w:p>
    <w:p w:rsidR="00195C14" w:rsidRDefault="004236E3" w:rsidP="00E523A8">
      <w:pPr>
        <w:pStyle w:val="ListParagraph"/>
        <w:numPr>
          <w:ilvl w:val="0"/>
          <w:numId w:val="14"/>
        </w:numPr>
      </w:pPr>
      <w:r>
        <w:t xml:space="preserve">In the drivers, “Add car” pane, the app requires the user to add in all the data about their car but how does it eliminate the chances of human error. A user might write the name of the car or maybe the available seat number wrongly. Additionally, the user is not able to edit all the data about the car in the “Cars” pane which makes editing a vehicle’s data impossible once it is wrongly entered. </w:t>
      </w:r>
      <w:r w:rsidR="00C170A9">
        <w:t>So, the group must consider using online vehicle databases to get accurate data about the vehicles just from a drop down menu of cars.</w:t>
      </w:r>
    </w:p>
    <w:p w:rsidR="00A9694E" w:rsidRDefault="00A9694E" w:rsidP="00E523A8">
      <w:pPr>
        <w:pStyle w:val="ListParagraph"/>
        <w:numPr>
          <w:ilvl w:val="0"/>
          <w:numId w:val="14"/>
        </w:numPr>
      </w:pPr>
      <w:r>
        <w:lastRenderedPageBreak/>
        <w:t>Similarly, there is no option to delete the cars in the “Cars” pane which makes it impossible to delete an old car even if the user has sold it.</w:t>
      </w:r>
    </w:p>
    <w:p w:rsidR="00EF73BB" w:rsidRDefault="00EF73BB" w:rsidP="00E523A8">
      <w:pPr>
        <w:pStyle w:val="ListParagraph"/>
        <w:numPr>
          <w:ilvl w:val="0"/>
          <w:numId w:val="14"/>
        </w:numPr>
      </w:pPr>
      <w:r>
        <w:t xml:space="preserve">The setting button is placed inaccurately and should be placed in a better position, not between two unequally sized buttons. The group should consider having a sliding menu on all activities of their app and put common options like setting on it so that the user can access them from anywhere and does not have to the </w:t>
      </w:r>
      <w:r w:rsidR="00126072">
        <w:t>home screen</w:t>
      </w:r>
      <w:r>
        <w:t xml:space="preserve"> to see setting.</w:t>
      </w:r>
      <w:r w:rsidR="00126072">
        <w:t xml:space="preserve"> It is also very inefficient to show the setting dialog as a popup as it is a separate activity and requires its own controls. So, the group must consider making the setting a separate activity.</w:t>
      </w:r>
    </w:p>
    <w:p w:rsidR="00126072" w:rsidRDefault="00126072" w:rsidP="00E523A8">
      <w:pPr>
        <w:pStyle w:val="ListParagraph"/>
        <w:numPr>
          <w:ilvl w:val="0"/>
          <w:numId w:val="14"/>
        </w:numPr>
      </w:pPr>
      <w:r>
        <w:t>Navigation is an issue in the application as it is tough to navigate between activities like “Get ride” or “Maps” etc. because of lack of a menu. They should consider adding one because to head back to an activity, backing up 2, 3 or 4 times is a hassle.</w:t>
      </w:r>
    </w:p>
    <w:p w:rsidR="00020966" w:rsidRDefault="00020966" w:rsidP="00E523A8">
      <w:pPr>
        <w:pStyle w:val="ListParagraph"/>
        <w:numPr>
          <w:ilvl w:val="0"/>
          <w:numId w:val="14"/>
        </w:numPr>
      </w:pPr>
      <w:r>
        <w:t>Usage of social media buttons is not explained well and in our opinion, should not be added at all because it is largely useless.</w:t>
      </w:r>
    </w:p>
    <w:p w:rsidR="001D1DC0" w:rsidRDefault="001D1DC0" w:rsidP="00E523A8">
      <w:pPr>
        <w:pStyle w:val="ListParagraph"/>
        <w:numPr>
          <w:ilvl w:val="0"/>
          <w:numId w:val="14"/>
        </w:numPr>
      </w:pPr>
      <w:r>
        <w:t>The group states that the settings menu will help personalize their application, but in their description, no personalization options have been provided and only basic usage-related settings are available. They should consider removing that option.</w:t>
      </w:r>
    </w:p>
    <w:p w:rsidR="007D1FD5" w:rsidRDefault="007D1FD5" w:rsidP="00E523A8">
      <w:pPr>
        <w:pStyle w:val="ListParagraph"/>
        <w:numPr>
          <w:ilvl w:val="0"/>
          <w:numId w:val="14"/>
        </w:numPr>
      </w:pPr>
      <w:r>
        <w:t>On the driver match screen, the user’s own picture and data are not needed and neither is the applications logo. So, for clean and simple usage, the group should consider removing it.</w:t>
      </w:r>
    </w:p>
    <w:p w:rsidR="00E80B31" w:rsidRDefault="00E80B31" w:rsidP="00E523A8">
      <w:pPr>
        <w:pStyle w:val="ListParagraph"/>
        <w:numPr>
          <w:ilvl w:val="0"/>
          <w:numId w:val="14"/>
        </w:numPr>
      </w:pPr>
      <w:r>
        <w:t xml:space="preserve">Additionally, on the driver match screen, the number available seats </w:t>
      </w:r>
      <w:r w:rsidR="00881063">
        <w:t>are</w:t>
      </w:r>
      <w:r>
        <w:t xml:space="preserve"> also not needed as it does not concern the hitchhiker and instead, the group should consider adding data about the vehicle.</w:t>
      </w:r>
    </w:p>
    <w:p w:rsidR="006B3BB1" w:rsidRDefault="006B3BB1" w:rsidP="00E523A8">
      <w:pPr>
        <w:pStyle w:val="ListParagraph"/>
        <w:numPr>
          <w:ilvl w:val="0"/>
          <w:numId w:val="14"/>
        </w:numPr>
      </w:pPr>
      <w:r>
        <w:t xml:space="preserve">On the location select screen, the user should be provided with a “Select” button as currently, it doesn’t specify that upon selection of activities, how does the application transition to the next activity. Furthermore, even if the group intends to do this without a button and transition to next activity upon selection of pick up and drop points, it is very inefficient as user might wish to change their location more than once </w:t>
      </w:r>
      <w:r w:rsidR="00927655">
        <w:t>before choosing the final route.</w:t>
      </w:r>
    </w:p>
    <w:p w:rsidR="00133929" w:rsidRDefault="00965702" w:rsidP="00E523A8">
      <w:pPr>
        <w:pStyle w:val="ListParagraph"/>
        <w:numPr>
          <w:ilvl w:val="0"/>
          <w:numId w:val="14"/>
        </w:numPr>
      </w:pPr>
      <w:r>
        <w:t xml:space="preserve">In the </w:t>
      </w:r>
      <w:r w:rsidR="00BC5116">
        <w:t>driver’s</w:t>
      </w:r>
      <w:r>
        <w:t xml:space="preserve"> screen, and even in the </w:t>
      </w:r>
      <w:r w:rsidR="00BC5116">
        <w:t>hitchhiker’s</w:t>
      </w:r>
      <w:r>
        <w:t xml:space="preserve"> screen, the app does not specify </w:t>
      </w:r>
      <w:r w:rsidR="00BC5116">
        <w:t>where is the mutual point where everyone is supposed to meet, and only specifies where the hitchhiker currently is, so that the driver drives there. Since the driver is already offering services for free, isn’t this too much to ask?</w:t>
      </w:r>
    </w:p>
    <w:p w:rsidR="00965702" w:rsidRDefault="00133929" w:rsidP="00E523A8">
      <w:pPr>
        <w:pStyle w:val="ListParagraph"/>
        <w:numPr>
          <w:ilvl w:val="0"/>
          <w:numId w:val="14"/>
        </w:numPr>
      </w:pPr>
      <w:r>
        <w:t>Somewhere on some screen, the specified time should be mentioned that states the in how much time will the driver reach their specified destination.</w:t>
      </w:r>
      <w:r w:rsidR="00B97ADF">
        <w:t xml:space="preserve"> Try using Android’s location API for accurate time calculations.</w:t>
      </w:r>
    </w:p>
    <w:p w:rsidR="001009B9" w:rsidRDefault="001009B9" w:rsidP="00E523A8">
      <w:pPr>
        <w:pStyle w:val="ListParagraph"/>
        <w:numPr>
          <w:ilvl w:val="0"/>
          <w:numId w:val="14"/>
        </w:numPr>
      </w:pPr>
      <w:r>
        <w:t>The storyboard appears to be very confusing as it does not specifically address the events and also is not clear enough. Try making it more precise and legible.</w:t>
      </w:r>
    </w:p>
    <w:p w:rsidR="0057478C" w:rsidRDefault="0057478C" w:rsidP="00E523A8">
      <w:pPr>
        <w:pStyle w:val="ListParagraph"/>
        <w:numPr>
          <w:ilvl w:val="0"/>
          <w:numId w:val="14"/>
        </w:numPr>
      </w:pPr>
      <w:r>
        <w:t>No apparent incentives for the driver are available. Why?</w:t>
      </w:r>
    </w:p>
    <w:p w:rsidR="00025165" w:rsidRDefault="00025165" w:rsidP="00E523A8">
      <w:pPr>
        <w:pStyle w:val="ListParagraph"/>
        <w:numPr>
          <w:ilvl w:val="0"/>
          <w:numId w:val="14"/>
        </w:numPr>
      </w:pPr>
      <w:r>
        <w:t>The user should be able to cancel the requested ride after accepting it first. In case if the plans change.</w:t>
      </w:r>
    </w:p>
    <w:p w:rsidR="009E29CD" w:rsidRDefault="009E29CD" w:rsidP="00E523A8">
      <w:pPr>
        <w:pStyle w:val="ListParagraph"/>
        <w:numPr>
          <w:ilvl w:val="0"/>
          <w:numId w:val="14"/>
        </w:numPr>
      </w:pPr>
      <w:r>
        <w:t>There should be some fields that are marked as required on the signup screen so that the user does add the data.</w:t>
      </w:r>
    </w:p>
    <w:p w:rsidR="009E29CD" w:rsidRDefault="009E29CD" w:rsidP="00E523A8">
      <w:pPr>
        <w:pStyle w:val="ListParagraph"/>
        <w:numPr>
          <w:ilvl w:val="0"/>
          <w:numId w:val="14"/>
        </w:numPr>
      </w:pPr>
      <w:r>
        <w:t xml:space="preserve">The driver should also be able to cancel </w:t>
      </w:r>
      <w:r w:rsidR="00425F05">
        <w:t>a hitchhiker</w:t>
      </w:r>
      <w:r>
        <w:t xml:space="preserve"> if he/she does not wish to pick them up.</w:t>
      </w:r>
    </w:p>
    <w:p w:rsidR="00425F05" w:rsidRDefault="00425F05" w:rsidP="00E523A8">
      <w:pPr>
        <w:pStyle w:val="ListParagraph"/>
        <w:numPr>
          <w:ilvl w:val="0"/>
          <w:numId w:val="14"/>
        </w:numPr>
      </w:pPr>
      <w:r>
        <w:t>The organization of items on the login page is very illogical, it should be rearranged.</w:t>
      </w:r>
      <w:bookmarkStart w:id="8" w:name="_GoBack"/>
      <w:bookmarkEnd w:id="8"/>
    </w:p>
    <w:p w:rsidR="002154D2" w:rsidRDefault="006D3FC2" w:rsidP="002154D2">
      <w:pPr>
        <w:pStyle w:val="Heading1"/>
      </w:pPr>
      <w:r>
        <w:lastRenderedPageBreak/>
        <w:t>CONCLUSION</w:t>
      </w:r>
    </w:p>
    <w:p w:rsidR="002154D2" w:rsidRDefault="002154D2"/>
    <w:p w:rsidR="00BC243D" w:rsidRPr="0085041D" w:rsidRDefault="00BC243D" w:rsidP="0085041D">
      <w:pPr>
        <w:ind w:firstLine="720"/>
      </w:pPr>
    </w:p>
    <w:sectPr w:rsidR="00BC243D" w:rsidRPr="0085041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3B3" w:rsidRDefault="00AF73B3">
      <w:pPr>
        <w:pStyle w:val="ReferenceHeader"/>
      </w:pPr>
      <w:r>
        <w:t>References</w:t>
      </w:r>
    </w:p>
  </w:endnote>
  <w:endnote w:type="continuationSeparator" w:id="0">
    <w:p w:rsidR="00AF73B3" w:rsidRDefault="00AF73B3">
      <w:r>
        <w:continuationSeparator/>
      </w:r>
    </w:p>
  </w:endnote>
  <w:endnote w:type="continuationNotice" w:id="1">
    <w:p w:rsidR="00AF73B3" w:rsidRDefault="00AF7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3B3" w:rsidRDefault="00AF73B3">
      <w:pPr>
        <w:spacing w:before="0"/>
      </w:pPr>
      <w:r>
        <w:separator/>
      </w:r>
    </w:p>
  </w:footnote>
  <w:footnote w:type="continuationSeparator" w:id="0">
    <w:p w:rsidR="00AF73B3" w:rsidRDefault="00AF73B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DC23F6"/>
    <w:multiLevelType w:val="hybridMultilevel"/>
    <w:tmpl w:val="B44A1C3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C586A05"/>
    <w:multiLevelType w:val="hybridMultilevel"/>
    <w:tmpl w:val="0AB4D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A"/>
    <w:rsid w:val="00000CA7"/>
    <w:rsid w:val="00012050"/>
    <w:rsid w:val="00020966"/>
    <w:rsid w:val="00025165"/>
    <w:rsid w:val="000961C6"/>
    <w:rsid w:val="000A5F9E"/>
    <w:rsid w:val="001009B9"/>
    <w:rsid w:val="00126072"/>
    <w:rsid w:val="00127FD2"/>
    <w:rsid w:val="00133929"/>
    <w:rsid w:val="00163474"/>
    <w:rsid w:val="00180F19"/>
    <w:rsid w:val="00195C14"/>
    <w:rsid w:val="001B0919"/>
    <w:rsid w:val="001B1385"/>
    <w:rsid w:val="001C4663"/>
    <w:rsid w:val="001D1DC0"/>
    <w:rsid w:val="001E7ABC"/>
    <w:rsid w:val="001F3C4C"/>
    <w:rsid w:val="001F6A93"/>
    <w:rsid w:val="0021282E"/>
    <w:rsid w:val="002154D2"/>
    <w:rsid w:val="00254C30"/>
    <w:rsid w:val="00257506"/>
    <w:rsid w:val="00281062"/>
    <w:rsid w:val="002905EC"/>
    <w:rsid w:val="002B1659"/>
    <w:rsid w:val="002B4BA2"/>
    <w:rsid w:val="002C0C08"/>
    <w:rsid w:val="002F19DF"/>
    <w:rsid w:val="00304D39"/>
    <w:rsid w:val="00314B29"/>
    <w:rsid w:val="0032247C"/>
    <w:rsid w:val="00343814"/>
    <w:rsid w:val="003534A9"/>
    <w:rsid w:val="00356A30"/>
    <w:rsid w:val="00371132"/>
    <w:rsid w:val="003838E8"/>
    <w:rsid w:val="003D1281"/>
    <w:rsid w:val="003D130C"/>
    <w:rsid w:val="00412F0B"/>
    <w:rsid w:val="00420679"/>
    <w:rsid w:val="004236E3"/>
    <w:rsid w:val="0042413E"/>
    <w:rsid w:val="00425F05"/>
    <w:rsid w:val="00437283"/>
    <w:rsid w:val="00462A67"/>
    <w:rsid w:val="004847DA"/>
    <w:rsid w:val="004A7312"/>
    <w:rsid w:val="00547F8A"/>
    <w:rsid w:val="00562262"/>
    <w:rsid w:val="005628B4"/>
    <w:rsid w:val="0057478C"/>
    <w:rsid w:val="005864C5"/>
    <w:rsid w:val="006015AC"/>
    <w:rsid w:val="00615EF2"/>
    <w:rsid w:val="00677E00"/>
    <w:rsid w:val="006877B5"/>
    <w:rsid w:val="006B2820"/>
    <w:rsid w:val="006B3BB1"/>
    <w:rsid w:val="006D3FC2"/>
    <w:rsid w:val="006D4C48"/>
    <w:rsid w:val="006E250E"/>
    <w:rsid w:val="006F6504"/>
    <w:rsid w:val="006F6D1D"/>
    <w:rsid w:val="0071571E"/>
    <w:rsid w:val="00716B4A"/>
    <w:rsid w:val="00766C0E"/>
    <w:rsid w:val="007D1FD5"/>
    <w:rsid w:val="007F20F7"/>
    <w:rsid w:val="00806B2C"/>
    <w:rsid w:val="00807E4D"/>
    <w:rsid w:val="0085041D"/>
    <w:rsid w:val="00863D65"/>
    <w:rsid w:val="00881063"/>
    <w:rsid w:val="00893D0A"/>
    <w:rsid w:val="008B3788"/>
    <w:rsid w:val="00913980"/>
    <w:rsid w:val="00917A1C"/>
    <w:rsid w:val="00927655"/>
    <w:rsid w:val="00965702"/>
    <w:rsid w:val="00973A53"/>
    <w:rsid w:val="009A218E"/>
    <w:rsid w:val="009A4197"/>
    <w:rsid w:val="009B578B"/>
    <w:rsid w:val="009E29CD"/>
    <w:rsid w:val="00A41336"/>
    <w:rsid w:val="00A52303"/>
    <w:rsid w:val="00A63728"/>
    <w:rsid w:val="00A65D57"/>
    <w:rsid w:val="00A94021"/>
    <w:rsid w:val="00A9694E"/>
    <w:rsid w:val="00AA0C97"/>
    <w:rsid w:val="00AF73B3"/>
    <w:rsid w:val="00B17282"/>
    <w:rsid w:val="00B274D5"/>
    <w:rsid w:val="00B369E1"/>
    <w:rsid w:val="00B67008"/>
    <w:rsid w:val="00B71B79"/>
    <w:rsid w:val="00B955C6"/>
    <w:rsid w:val="00B97ADF"/>
    <w:rsid w:val="00BA313D"/>
    <w:rsid w:val="00BA7F41"/>
    <w:rsid w:val="00BC243D"/>
    <w:rsid w:val="00BC5116"/>
    <w:rsid w:val="00BF1E96"/>
    <w:rsid w:val="00BF3496"/>
    <w:rsid w:val="00C170A9"/>
    <w:rsid w:val="00CD40BC"/>
    <w:rsid w:val="00D01923"/>
    <w:rsid w:val="00D3002D"/>
    <w:rsid w:val="00D8259F"/>
    <w:rsid w:val="00DA5000"/>
    <w:rsid w:val="00DC49CA"/>
    <w:rsid w:val="00DD20B4"/>
    <w:rsid w:val="00E050EF"/>
    <w:rsid w:val="00E43B6F"/>
    <w:rsid w:val="00E523A8"/>
    <w:rsid w:val="00E6443B"/>
    <w:rsid w:val="00E80B31"/>
    <w:rsid w:val="00EC6723"/>
    <w:rsid w:val="00EC6C11"/>
    <w:rsid w:val="00EF73BB"/>
    <w:rsid w:val="00F00C17"/>
    <w:rsid w:val="00F063A7"/>
    <w:rsid w:val="00F372A3"/>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6B923"/>
  <w15:chartTrackingRefBased/>
  <w15:docId w15:val="{4709AB4C-469D-4C32-8A87-A5B8106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Arham%20Khan\Downloads\cs102ReportsTemplate%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0B06E-15F6-4DEF-B0E5-F2901E68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 (4)</Template>
  <TotalTime>106</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Muhammad Arham Khan</dc:creator>
  <cp:keywords/>
  <dc:description>Includes form for collecting project/group details, plus example text explaining usage. A macro enables references to be added easily in the standard format.</dc:description>
  <cp:lastModifiedBy>Muhammad Arham Khan</cp:lastModifiedBy>
  <cp:revision>59</cp:revision>
  <cp:lastPrinted>2016-01-25T09:10:00Z</cp:lastPrinted>
  <dcterms:created xsi:type="dcterms:W3CDTF">2018-04-03T04:42:00Z</dcterms:created>
  <dcterms:modified xsi:type="dcterms:W3CDTF">2018-04-03T07:37:00Z</dcterms:modified>
</cp:coreProperties>
</file>